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C2" w:rsidRDefault="006351C2">
      <w:pPr>
        <w:pStyle w:val="ContactInfo"/>
      </w:pPr>
      <w:r>
        <w:t>N-27 Bharat Nagar, Bhiwani,</w:t>
      </w:r>
    </w:p>
    <w:p w:rsidR="005D58F7" w:rsidRDefault="006351C2">
      <w:pPr>
        <w:pStyle w:val="ContactInfo"/>
      </w:pPr>
      <w:r>
        <w:t xml:space="preserve"> Haryana 127021</w:t>
      </w:r>
    </w:p>
    <w:p w:rsidR="005D58F7" w:rsidRDefault="006351C2" w:rsidP="006351C2">
      <w:pPr>
        <w:pStyle w:val="ContactInfo"/>
      </w:pPr>
      <w:r>
        <w:t>+91-7404881061</w:t>
      </w:r>
    </w:p>
    <w:p w:rsidR="005D58F7" w:rsidRDefault="006351C2">
      <w:pPr>
        <w:pStyle w:val="Email"/>
      </w:pPr>
      <w:r>
        <w:t>Bhardwajashu96@hotmail.com</w:t>
      </w:r>
    </w:p>
    <w:p w:rsidR="005D58F7" w:rsidRDefault="00DD654E">
      <w:pPr>
        <w:pStyle w:val="Name"/>
      </w:pPr>
      <w:sdt>
        <w:sdtPr>
          <w:alias w:val="Your Name"/>
          <w:tag w:val=""/>
          <w:id w:val="1197042864"/>
          <w:placeholder>
            <w:docPart w:val="FE9459E7499B4901BD1355838FBD12DE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6351C2">
            <w:rPr>
              <w:lang w:val="en-IN"/>
            </w:rPr>
            <w:t>Ashutosh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5D58F7">
        <w:tc>
          <w:tcPr>
            <w:tcW w:w="2250" w:type="dxa"/>
            <w:tcMar>
              <w:right w:w="475" w:type="dxa"/>
            </w:tcMar>
          </w:tcPr>
          <w:p w:rsidR="005D58F7" w:rsidRDefault="003C431F" w:rsidP="003C431F">
            <w:pPr>
              <w:pStyle w:val="Heading1"/>
              <w:jc w:val="both"/>
              <w:outlineLvl w:val="0"/>
            </w:pPr>
            <w:r>
              <w:t xml:space="preserve">    </w:t>
            </w:r>
            <w:r w:rsidR="00CE17E9">
              <w:t>Objective</w:t>
            </w:r>
          </w:p>
        </w:tc>
        <w:tc>
          <w:tcPr>
            <w:tcW w:w="7830" w:type="dxa"/>
          </w:tcPr>
          <w:p w:rsidR="005D58F7" w:rsidRDefault="0078328C" w:rsidP="0078328C">
            <w:pPr>
              <w:pStyle w:val="ResumeText"/>
            </w:pPr>
            <w:r>
              <w:t>To make a positive impact on the world through principles of Computer Science and art of Programming.</w:t>
            </w:r>
          </w:p>
        </w:tc>
      </w:tr>
      <w:tr w:rsidR="005D58F7">
        <w:tc>
          <w:tcPr>
            <w:tcW w:w="2250" w:type="dxa"/>
            <w:tcMar>
              <w:right w:w="475" w:type="dxa"/>
            </w:tcMar>
          </w:tcPr>
          <w:p w:rsidR="005D58F7" w:rsidRDefault="002C4EEE" w:rsidP="003C431F">
            <w:pPr>
              <w:pStyle w:val="Heading1"/>
              <w:jc w:val="left"/>
              <w:outlineLvl w:val="0"/>
            </w:pPr>
            <w:r>
              <w:t xml:space="preserve">  Computer Skills </w:t>
            </w:r>
          </w:p>
        </w:tc>
        <w:tc>
          <w:tcPr>
            <w:tcW w:w="7830" w:type="dxa"/>
          </w:tcPr>
          <w:p w:rsidR="002C2346" w:rsidRDefault="002C2346" w:rsidP="002C2346">
            <w:pPr>
              <w:pStyle w:val="Heading2"/>
            </w:pPr>
            <w:r>
              <w:t xml:space="preserve"> Languages</w:t>
            </w:r>
          </w:p>
          <w:p w:rsidR="005D58F7" w:rsidRDefault="0078328C" w:rsidP="0078328C">
            <w:pPr>
              <w:pStyle w:val="ResumeText"/>
              <w:numPr>
                <w:ilvl w:val="0"/>
                <w:numId w:val="2"/>
              </w:numPr>
            </w:pPr>
            <w:r>
              <w:t>Proficient in: C++ and C</w:t>
            </w:r>
          </w:p>
          <w:p w:rsidR="0078328C" w:rsidRDefault="002C2346" w:rsidP="0078328C">
            <w:pPr>
              <w:pStyle w:val="ResumeText"/>
              <w:numPr>
                <w:ilvl w:val="0"/>
                <w:numId w:val="2"/>
              </w:numPr>
            </w:pPr>
            <w:r>
              <w:t>Familiar with</w:t>
            </w:r>
            <w:r w:rsidR="0078328C">
              <w:t>: C#, PH</w:t>
            </w:r>
            <w:r>
              <w:t>P, Python, SQL, java</w:t>
            </w:r>
          </w:p>
          <w:p w:rsidR="002C2346" w:rsidRDefault="002C2346" w:rsidP="002C2346">
            <w:pPr>
              <w:pStyle w:val="Heading2"/>
              <w:outlineLvl w:val="1"/>
            </w:pPr>
            <w:r>
              <w:t>Software</w:t>
            </w:r>
          </w:p>
          <w:p w:rsidR="002C2346" w:rsidRDefault="002C2346" w:rsidP="002C2346">
            <w:pPr>
              <w:pStyle w:val="ResumeText"/>
              <w:numPr>
                <w:ilvl w:val="0"/>
                <w:numId w:val="4"/>
              </w:numPr>
            </w:pPr>
            <w:r>
              <w:t>Tools:  Unity</w:t>
            </w:r>
            <w:r w:rsidR="00CB5DD7">
              <w:t xml:space="preserve"> </w:t>
            </w:r>
            <w:bookmarkStart w:id="0" w:name="_GoBack"/>
            <w:bookmarkEnd w:id="0"/>
            <w:r w:rsidR="00CB5DD7">
              <w:t>- Game Engine</w:t>
            </w:r>
            <w:r>
              <w:t xml:space="preserve">, </w:t>
            </w:r>
            <w:r>
              <w:t>Microsoft Visual Studio</w:t>
            </w:r>
          </w:p>
          <w:p w:rsidR="002C2346" w:rsidRDefault="002C2346" w:rsidP="002C2346">
            <w:pPr>
              <w:pStyle w:val="ResumeText"/>
              <w:numPr>
                <w:ilvl w:val="0"/>
                <w:numId w:val="4"/>
              </w:numPr>
            </w:pPr>
            <w:r>
              <w:t>Platforms:  Microsoft Windows 10</w:t>
            </w:r>
          </w:p>
          <w:p w:rsidR="002C2346" w:rsidRPr="002C2346" w:rsidRDefault="002C2346" w:rsidP="00397BA0">
            <w:pPr>
              <w:pStyle w:val="ResumeText"/>
              <w:numPr>
                <w:ilvl w:val="0"/>
                <w:numId w:val="4"/>
              </w:numPr>
            </w:pPr>
            <w:r>
              <w:t xml:space="preserve">Databases:  </w:t>
            </w:r>
            <w:r w:rsidR="00397BA0">
              <w:t>MySQL</w:t>
            </w:r>
          </w:p>
        </w:tc>
      </w:tr>
      <w:tr w:rsidR="005D58F7">
        <w:tc>
          <w:tcPr>
            <w:tcW w:w="2250" w:type="dxa"/>
            <w:tcMar>
              <w:right w:w="475" w:type="dxa"/>
            </w:tcMar>
          </w:tcPr>
          <w:p w:rsidR="005D58F7" w:rsidRDefault="003C431F" w:rsidP="003C431F">
            <w:pPr>
              <w:pStyle w:val="Heading1"/>
              <w:jc w:val="both"/>
              <w:outlineLvl w:val="0"/>
            </w:pPr>
            <w:r>
              <w:t xml:space="preserve">   </w:t>
            </w:r>
            <w:r w:rsidR="00CE17E9">
              <w:t>Experience</w:t>
            </w:r>
          </w:p>
        </w:tc>
        <w:tc>
          <w:tcPr>
            <w:tcW w:w="7830" w:type="dxa"/>
          </w:tcPr>
          <w:p w:rsidR="005D58F7" w:rsidRDefault="00566EBD">
            <w:pPr>
              <w:pStyle w:val="Heading2"/>
              <w:outlineLvl w:val="1"/>
            </w:pPr>
            <w:r>
              <w:t>Super Sparty Bro</w:t>
            </w:r>
            <w:r w:rsidR="0078328C">
              <w:t>s</w:t>
            </w:r>
          </w:p>
          <w:p w:rsidR="005D58F7" w:rsidRDefault="0078328C">
            <w:pPr>
              <w:pStyle w:val="ResumeText"/>
            </w:pPr>
            <w:r>
              <w:t>Last summer</w:t>
            </w:r>
          </w:p>
          <w:p w:rsidR="0078328C" w:rsidRDefault="00566EBD">
            <w:pPr>
              <w:pStyle w:val="ResumeText"/>
            </w:pPr>
            <w:r>
              <w:t>Super Sparty Bro</w:t>
            </w:r>
            <w:r w:rsidR="0078328C">
              <w:t xml:space="preserve">s is a 2D game which is inspired from the great </w:t>
            </w:r>
            <w:r>
              <w:t xml:space="preserve">Super </w:t>
            </w:r>
            <w:r w:rsidR="0078328C">
              <w:t>Mario Bros.</w:t>
            </w:r>
          </w:p>
          <w:p w:rsidR="005D58F7" w:rsidRDefault="0078328C">
            <w:pPr>
              <w:pStyle w:val="Heading2"/>
              <w:outlineLvl w:val="1"/>
            </w:pPr>
            <w:r>
              <w:t>MAShup</w:t>
            </w:r>
          </w:p>
          <w:p w:rsidR="005D58F7" w:rsidRDefault="0078328C">
            <w:pPr>
              <w:pStyle w:val="ResumeText"/>
            </w:pPr>
            <w:r>
              <w:t>Last spring</w:t>
            </w:r>
          </w:p>
          <w:p w:rsidR="005D58F7" w:rsidRDefault="0078328C" w:rsidP="0078328C">
            <w:pPr>
              <w:pStyle w:val="ResumeText"/>
            </w:pPr>
            <w:r>
              <w:t>Mash-up is a web based tool, whereby you can look for Google News article pinned on Google Maps which gives you a more intuitive way for accessing news.</w:t>
            </w:r>
          </w:p>
          <w:p w:rsidR="008374F4" w:rsidRDefault="008374F4" w:rsidP="008374F4">
            <w:pPr>
              <w:pStyle w:val="Heading2"/>
              <w:outlineLvl w:val="1"/>
            </w:pPr>
            <w:r w:rsidRPr="008374F4">
              <w:t>Finance</w:t>
            </w:r>
          </w:p>
          <w:p w:rsidR="008374F4" w:rsidRDefault="008374F4" w:rsidP="008374F4">
            <w:pPr>
              <w:pStyle w:val="ResumeText"/>
            </w:pPr>
            <w:r>
              <w:t>Last spring</w:t>
            </w:r>
          </w:p>
          <w:p w:rsidR="008374F4" w:rsidRDefault="008374F4" w:rsidP="008374F4">
            <w:pPr>
              <w:pStyle w:val="ResumeText"/>
            </w:pPr>
            <w:r>
              <w:t xml:space="preserve">Finance is a web based tool which lets you quote, sell and buy stocks in NQSD market. </w:t>
            </w:r>
          </w:p>
          <w:p w:rsidR="008374F4" w:rsidRDefault="008374F4" w:rsidP="008374F4">
            <w:pPr>
              <w:pStyle w:val="Heading2"/>
              <w:outlineLvl w:val="1"/>
            </w:pPr>
            <w:r>
              <w:t>Top gun</w:t>
            </w:r>
          </w:p>
          <w:p w:rsidR="008374F4" w:rsidRDefault="008374F4" w:rsidP="008374F4">
            <w:pPr>
              <w:pStyle w:val="ResumeText"/>
            </w:pPr>
            <w:r>
              <w:t>Last fall</w:t>
            </w:r>
          </w:p>
          <w:p w:rsidR="008374F4" w:rsidRDefault="008374F4" w:rsidP="008374F4">
            <w:pPr>
              <w:pStyle w:val="ResumeText"/>
            </w:pPr>
            <w:r>
              <w:t>A 2D fighter plan</w:t>
            </w:r>
            <w:r w:rsidR="00142882">
              <w:t>e adventure</w:t>
            </w:r>
            <w:r>
              <w:t xml:space="preserve"> game</w:t>
            </w:r>
            <w:r w:rsidR="00142882">
              <w:t xml:space="preserve"> which is </w:t>
            </w:r>
            <w:r>
              <w:t>made using SFML and C++14.</w:t>
            </w:r>
          </w:p>
          <w:p w:rsidR="008374F4" w:rsidRPr="008374F4" w:rsidRDefault="00142882" w:rsidP="008374F4">
            <w:pPr>
              <w:pStyle w:val="ResumeText"/>
            </w:pPr>
            <w:r>
              <w:t>I made it with my friend for a class project.</w:t>
            </w:r>
          </w:p>
        </w:tc>
      </w:tr>
      <w:tr w:rsidR="005D58F7">
        <w:tc>
          <w:tcPr>
            <w:tcW w:w="2250" w:type="dxa"/>
            <w:tcMar>
              <w:right w:w="475" w:type="dxa"/>
            </w:tcMar>
          </w:tcPr>
          <w:p w:rsidR="005D58F7" w:rsidRDefault="00CE17E9" w:rsidP="003C431F">
            <w:pPr>
              <w:pStyle w:val="Heading1"/>
              <w:jc w:val="left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5D58F7" w:rsidRDefault="0078328C">
            <w:pPr>
              <w:pStyle w:val="Heading2"/>
              <w:outlineLvl w:val="1"/>
            </w:pPr>
            <w:r>
              <w:t>T.I.T Bhiwani Currently</w:t>
            </w:r>
          </w:p>
          <w:p w:rsidR="00142882" w:rsidRDefault="0078328C" w:rsidP="0078328C">
            <w:pPr>
              <w:pStyle w:val="ResumeText"/>
            </w:pPr>
            <w:r>
              <w:t xml:space="preserve">Pursuing my graduation majoring in Computer Science. </w:t>
            </w:r>
          </w:p>
          <w:p w:rsidR="0078328C" w:rsidRDefault="0078328C" w:rsidP="0078328C">
            <w:pPr>
              <w:pStyle w:val="ResumeText"/>
            </w:pPr>
            <w:r>
              <w:t>Aggregate percentage is 78.</w:t>
            </w:r>
          </w:p>
          <w:p w:rsidR="003C431F" w:rsidRDefault="003C431F" w:rsidP="00F33443">
            <w:pPr>
              <w:pStyle w:val="Heading2"/>
              <w:outlineLvl w:val="1"/>
            </w:pPr>
          </w:p>
          <w:p w:rsidR="003C431F" w:rsidRDefault="003C431F" w:rsidP="00F33443">
            <w:pPr>
              <w:pStyle w:val="Heading2"/>
              <w:outlineLvl w:val="1"/>
            </w:pPr>
          </w:p>
          <w:p w:rsidR="00F33443" w:rsidRDefault="00F33443" w:rsidP="00F33443">
            <w:pPr>
              <w:pStyle w:val="Heading2"/>
            </w:pPr>
            <w:r>
              <w:t>The God Institute of Education Gurgaon</w:t>
            </w:r>
            <w:r w:rsidR="00142882">
              <w:t xml:space="preserve"> 2014</w:t>
            </w:r>
          </w:p>
          <w:p w:rsidR="005D58F7" w:rsidRDefault="0078328C" w:rsidP="00F33443">
            <w:pPr>
              <w:pStyle w:val="ResumeText"/>
            </w:pPr>
            <w:r>
              <w:t xml:space="preserve"> Completed my high school study </w:t>
            </w:r>
            <w:r w:rsidR="000C1CF8">
              <w:t xml:space="preserve">with 86.6% </w:t>
            </w:r>
          </w:p>
        </w:tc>
      </w:tr>
      <w:tr w:rsidR="005D58F7" w:rsidTr="000C1CF8">
        <w:trPr>
          <w:trHeight w:val="3100"/>
        </w:trPr>
        <w:tc>
          <w:tcPr>
            <w:tcW w:w="2250" w:type="dxa"/>
            <w:tcMar>
              <w:right w:w="475" w:type="dxa"/>
            </w:tcMar>
          </w:tcPr>
          <w:p w:rsidR="005D58F7" w:rsidRDefault="000C1CF8" w:rsidP="003C431F">
            <w:pPr>
              <w:pStyle w:val="Heading1"/>
              <w:jc w:val="left"/>
              <w:outlineLvl w:val="0"/>
            </w:pPr>
            <w:r>
              <w:lastRenderedPageBreak/>
              <w:t xml:space="preserve">       Hobby</w:t>
            </w:r>
          </w:p>
        </w:tc>
        <w:tc>
          <w:tcPr>
            <w:tcW w:w="7830" w:type="dxa"/>
          </w:tcPr>
          <w:p w:rsidR="005D58F7" w:rsidRDefault="000C1CF8" w:rsidP="000C1CF8">
            <w:pPr>
              <w:pStyle w:val="ResumeText"/>
              <w:numPr>
                <w:ilvl w:val="0"/>
                <w:numId w:val="3"/>
              </w:numPr>
            </w:pPr>
            <w:r>
              <w:t>Passionate about video games</w:t>
            </w:r>
          </w:p>
          <w:p w:rsidR="000C1CF8" w:rsidRDefault="000C1CF8" w:rsidP="000C1CF8">
            <w:pPr>
              <w:pStyle w:val="ResumeText"/>
              <w:numPr>
                <w:ilvl w:val="0"/>
                <w:numId w:val="3"/>
              </w:numPr>
            </w:pPr>
            <w:r>
              <w:t>Love working out</w:t>
            </w:r>
          </w:p>
          <w:p w:rsidR="000C1CF8" w:rsidRDefault="000C1CF8" w:rsidP="007A1108">
            <w:pPr>
              <w:pStyle w:val="ResumeText"/>
              <w:numPr>
                <w:ilvl w:val="0"/>
                <w:numId w:val="3"/>
              </w:numPr>
            </w:pPr>
            <w:r>
              <w:t>Love to read and try out new technologies, frameworks and libraries.</w:t>
            </w:r>
          </w:p>
        </w:tc>
      </w:tr>
    </w:tbl>
    <w:p w:rsidR="005D58F7" w:rsidRDefault="005D58F7"/>
    <w:sectPr w:rsidR="005D58F7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54E" w:rsidRDefault="00DD654E">
      <w:pPr>
        <w:spacing w:after="0" w:line="240" w:lineRule="auto"/>
      </w:pPr>
      <w:r>
        <w:separator/>
      </w:r>
    </w:p>
  </w:endnote>
  <w:endnote w:type="continuationSeparator" w:id="0">
    <w:p w:rsidR="00DD654E" w:rsidRDefault="00DD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8F7" w:rsidRDefault="00CE17E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C43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54E" w:rsidRDefault="00DD654E">
      <w:pPr>
        <w:spacing w:after="0" w:line="240" w:lineRule="auto"/>
      </w:pPr>
      <w:r>
        <w:separator/>
      </w:r>
    </w:p>
  </w:footnote>
  <w:footnote w:type="continuationSeparator" w:id="0">
    <w:p w:rsidR="00DD654E" w:rsidRDefault="00DD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227"/>
    <w:multiLevelType w:val="hybridMultilevel"/>
    <w:tmpl w:val="73D8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D7534"/>
    <w:multiLevelType w:val="hybridMultilevel"/>
    <w:tmpl w:val="35AA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C3E2D"/>
    <w:multiLevelType w:val="hybridMultilevel"/>
    <w:tmpl w:val="FB88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04F16"/>
    <w:multiLevelType w:val="hybridMultilevel"/>
    <w:tmpl w:val="99F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C2"/>
    <w:rsid w:val="000C1CF8"/>
    <w:rsid w:val="00142882"/>
    <w:rsid w:val="002C2346"/>
    <w:rsid w:val="002C4EEE"/>
    <w:rsid w:val="00397BA0"/>
    <w:rsid w:val="003A7F03"/>
    <w:rsid w:val="003C431F"/>
    <w:rsid w:val="004F5B1E"/>
    <w:rsid w:val="00566EBD"/>
    <w:rsid w:val="005D58F7"/>
    <w:rsid w:val="006351C2"/>
    <w:rsid w:val="0078328C"/>
    <w:rsid w:val="007A1108"/>
    <w:rsid w:val="008374F4"/>
    <w:rsid w:val="00CB5DD7"/>
    <w:rsid w:val="00CE17E9"/>
    <w:rsid w:val="00DD654E"/>
    <w:rsid w:val="00F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85DCD-63C0-4559-8F71-C1D28254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utosh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9459E7499B4901BD1355838FBD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2198-FDE5-4E03-885A-62533FFD0BCF}"/>
      </w:docPartPr>
      <w:docPartBody>
        <w:p w:rsidR="00067923" w:rsidRDefault="00DB692F">
          <w:pPr>
            <w:pStyle w:val="FE9459E7499B4901BD1355838FBD12D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2F"/>
    <w:rsid w:val="00067923"/>
    <w:rsid w:val="004D4C8E"/>
    <w:rsid w:val="00AB0EFB"/>
    <w:rsid w:val="00D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A9AD64DEB240ADBD60CDCB3CF50BFB">
    <w:name w:val="E9A9AD64DEB240ADBD60CDCB3CF50BFB"/>
  </w:style>
  <w:style w:type="paragraph" w:customStyle="1" w:styleId="376E58800F904FB39EC24D3B3CFBE1B2">
    <w:name w:val="376E58800F904FB39EC24D3B3CFBE1B2"/>
  </w:style>
  <w:style w:type="paragraph" w:customStyle="1" w:styleId="4B7E9BBD343D4B40992D6D814333A7C2">
    <w:name w:val="4B7E9BBD343D4B40992D6D814333A7C2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347C3AB231CE40EFAF35E8C941977D88">
    <w:name w:val="347C3AB231CE40EFAF35E8C941977D88"/>
  </w:style>
  <w:style w:type="paragraph" w:customStyle="1" w:styleId="FE9459E7499B4901BD1355838FBD12DE">
    <w:name w:val="FE9459E7499B4901BD1355838FBD12DE"/>
  </w:style>
  <w:style w:type="paragraph" w:customStyle="1" w:styleId="7E52FD5B014444D48A99418CB46306AD">
    <w:name w:val="7E52FD5B014444D48A99418CB46306AD"/>
  </w:style>
  <w:style w:type="paragraph" w:customStyle="1" w:styleId="979D2492654C4B4FB3247F403C6A64DD">
    <w:name w:val="979D2492654C4B4FB3247F403C6A64DD"/>
  </w:style>
  <w:style w:type="paragraph" w:customStyle="1" w:styleId="DA5B5290334F493BB5839EEC1D808EE5">
    <w:name w:val="DA5B5290334F493BB5839EEC1D808EE5"/>
  </w:style>
  <w:style w:type="paragraph" w:customStyle="1" w:styleId="21F942C192B54C548A6C668198F0DB3F">
    <w:name w:val="21F942C192B54C548A6C668198F0DB3F"/>
  </w:style>
  <w:style w:type="paragraph" w:customStyle="1" w:styleId="670BCDA4D33647F8B810FB34B18CECD0">
    <w:name w:val="670BCDA4D33647F8B810FB34B18CECD0"/>
  </w:style>
  <w:style w:type="paragraph" w:customStyle="1" w:styleId="206B853CB07343518FDAF54417FBDF2A">
    <w:name w:val="206B853CB07343518FDAF54417FBDF2A"/>
  </w:style>
  <w:style w:type="paragraph" w:customStyle="1" w:styleId="012D264F9ACD437C9201D5B3D7F21A29">
    <w:name w:val="012D264F9ACD437C9201D5B3D7F21A29"/>
  </w:style>
  <w:style w:type="paragraph" w:customStyle="1" w:styleId="894F5E5067244CBC9F97FEB75ED7B044">
    <w:name w:val="894F5E5067244CBC9F97FEB75ED7B044"/>
  </w:style>
  <w:style w:type="paragraph" w:customStyle="1" w:styleId="F9F8C5D332534F2A9BB2153642769D2E">
    <w:name w:val="F9F8C5D332534F2A9BB2153642769D2E"/>
  </w:style>
  <w:style w:type="paragraph" w:customStyle="1" w:styleId="6834460F0ABB4AC2B92D2573BA136145">
    <w:name w:val="6834460F0ABB4AC2B92D2573BA136145"/>
  </w:style>
  <w:style w:type="paragraph" w:customStyle="1" w:styleId="304081986776431FA8F1DD59A6741154">
    <w:name w:val="304081986776431FA8F1DD59A6741154"/>
  </w:style>
  <w:style w:type="paragraph" w:customStyle="1" w:styleId="7ED24FCD0856447DA8BF2EAA4DC0E676">
    <w:name w:val="7ED24FCD0856447DA8BF2EAA4DC0E676"/>
  </w:style>
  <w:style w:type="paragraph" w:customStyle="1" w:styleId="7F92BCB999A54701AFBC3FD53A3A158F">
    <w:name w:val="7F92BCB999A54701AFBC3FD53A3A158F"/>
  </w:style>
  <w:style w:type="paragraph" w:customStyle="1" w:styleId="D0651FE1AFA74E84B07C9039C0CF0D32">
    <w:name w:val="D0651FE1AFA74E84B07C9039C0CF0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 Bhardwaj</cp:lastModifiedBy>
  <cp:revision>13</cp:revision>
  <dcterms:created xsi:type="dcterms:W3CDTF">2017-03-23T09:15:00Z</dcterms:created>
  <dcterms:modified xsi:type="dcterms:W3CDTF">2017-03-23T13:07:00Z</dcterms:modified>
</cp:coreProperties>
</file>